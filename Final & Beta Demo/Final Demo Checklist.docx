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5" w:rsidRDefault="00A970F0" w:rsidP="00A970F0">
      <w:pPr>
        <w:rPr>
          <w:sz w:val="52"/>
        </w:rPr>
      </w:pPr>
      <w:r w:rsidRPr="00A970F0">
        <w:rPr>
          <w:sz w:val="52"/>
        </w:rPr>
        <w:t>Team 08 Checklist</w:t>
      </w:r>
    </w:p>
    <w:p w:rsidR="00A970F0" w:rsidRDefault="00A970F0" w:rsidP="00A970F0">
      <w:pPr>
        <w:rPr>
          <w:sz w:val="52"/>
        </w:rPr>
      </w:pPr>
    </w:p>
    <w:p w:rsidR="00A970F0" w:rsidRDefault="00A970F0" w:rsidP="00A970F0">
      <w:pPr>
        <w:jc w:val="left"/>
        <w:rPr>
          <w:sz w:val="40"/>
        </w:rPr>
      </w:pPr>
      <w:r>
        <w:rPr>
          <w:sz w:val="40"/>
        </w:rPr>
        <w:t>The members of the team signing this document can confirm that:</w:t>
      </w:r>
    </w:p>
    <w:p w:rsidR="00A970F0" w:rsidRDefault="00A970F0" w:rsidP="00A970F0">
      <w:pPr>
        <w:jc w:val="left"/>
        <w:rPr>
          <w:sz w:val="40"/>
        </w:rPr>
      </w:pPr>
    </w:p>
    <w:p w:rsidR="00A970F0" w:rsidRDefault="00A970F0" w:rsidP="00A970F0">
      <w:pPr>
        <w:jc w:val="left"/>
        <w:rPr>
          <w:sz w:val="40"/>
        </w:rPr>
      </w:pPr>
    </w:p>
    <w:p w:rsidR="00A970F0" w:rsidRDefault="00A970F0" w:rsidP="00A970F0">
      <w:pPr>
        <w:pStyle w:val="ListParagraph"/>
        <w:numPr>
          <w:ilvl w:val="0"/>
          <w:numId w:val="26"/>
        </w:numPr>
        <w:jc w:val="left"/>
        <w:rPr>
          <w:sz w:val="36"/>
        </w:rPr>
      </w:pPr>
      <w:r>
        <w:rPr>
          <w:sz w:val="36"/>
        </w:rPr>
        <w:t>The Robot is charged</w:t>
      </w:r>
    </w:p>
    <w:p w:rsidR="00A970F0" w:rsidRDefault="00A970F0" w:rsidP="00A970F0">
      <w:pPr>
        <w:pStyle w:val="ListParagraph"/>
        <w:numPr>
          <w:ilvl w:val="0"/>
          <w:numId w:val="26"/>
        </w:numPr>
        <w:jc w:val="left"/>
        <w:rPr>
          <w:sz w:val="36"/>
        </w:rPr>
      </w:pPr>
      <w:r w:rsidRPr="00A970F0">
        <w:rPr>
          <w:sz w:val="36"/>
        </w:rPr>
        <w:t xml:space="preserve">Hardware </w:t>
      </w:r>
      <w:r>
        <w:rPr>
          <w:sz w:val="36"/>
        </w:rPr>
        <w:t>is stable</w:t>
      </w:r>
    </w:p>
    <w:p w:rsidR="00A970F0" w:rsidRDefault="00A970F0" w:rsidP="00A970F0">
      <w:pPr>
        <w:pStyle w:val="ListParagraph"/>
        <w:numPr>
          <w:ilvl w:val="0"/>
          <w:numId w:val="26"/>
        </w:numPr>
        <w:jc w:val="left"/>
        <w:rPr>
          <w:sz w:val="36"/>
        </w:rPr>
      </w:pPr>
      <w:r>
        <w:rPr>
          <w:sz w:val="36"/>
        </w:rPr>
        <w:t>Correct Software version is uploaded</w:t>
      </w:r>
    </w:p>
    <w:p w:rsidR="00A970F0" w:rsidRDefault="00A970F0" w:rsidP="00A970F0">
      <w:pPr>
        <w:pStyle w:val="ListParagraph"/>
        <w:numPr>
          <w:ilvl w:val="0"/>
          <w:numId w:val="26"/>
        </w:numPr>
        <w:jc w:val="left"/>
        <w:rPr>
          <w:sz w:val="36"/>
        </w:rPr>
      </w:pPr>
      <w:r>
        <w:rPr>
          <w:sz w:val="36"/>
        </w:rPr>
        <w:t>At least 2 team members are present and signing this document.</w:t>
      </w:r>
    </w:p>
    <w:p w:rsidR="00A970F0" w:rsidRDefault="00A970F0" w:rsidP="00A970F0">
      <w:pPr>
        <w:jc w:val="left"/>
        <w:rPr>
          <w:sz w:val="36"/>
        </w:rPr>
      </w:pPr>
    </w:p>
    <w:p w:rsidR="00A970F0" w:rsidRDefault="00A970F0" w:rsidP="00A970F0">
      <w:pPr>
        <w:jc w:val="left"/>
        <w:rPr>
          <w:sz w:val="36"/>
        </w:rPr>
      </w:pPr>
    </w:p>
    <w:p w:rsidR="00A970F0" w:rsidRDefault="00A970F0" w:rsidP="00A970F0">
      <w:pPr>
        <w:jc w:val="left"/>
        <w:rPr>
          <w:sz w:val="36"/>
        </w:rPr>
      </w:pPr>
    </w:p>
    <w:p w:rsidR="00A970F0" w:rsidRDefault="00A970F0" w:rsidP="00A970F0">
      <w:pPr>
        <w:jc w:val="left"/>
        <w:rPr>
          <w:sz w:val="36"/>
        </w:rPr>
      </w:pPr>
    </w:p>
    <w:p w:rsidR="00A970F0" w:rsidRDefault="00A970F0" w:rsidP="00A970F0">
      <w:pPr>
        <w:jc w:val="left"/>
        <w:rPr>
          <w:sz w:val="36"/>
        </w:rPr>
      </w:pPr>
      <w:r>
        <w:rPr>
          <w:sz w:val="36"/>
        </w:rPr>
        <w:t>Signatures:</w:t>
      </w:r>
    </w:p>
    <w:p w:rsidR="00A970F0" w:rsidRPr="00A970F0" w:rsidRDefault="00A970F0" w:rsidP="00A970F0">
      <w:pPr>
        <w:jc w:val="left"/>
        <w:rPr>
          <w:sz w:val="36"/>
        </w:rPr>
      </w:pPr>
      <w:r>
        <w:rPr>
          <w:sz w:val="36"/>
        </w:rPr>
        <w:t>Names:</w:t>
      </w:r>
      <w:bookmarkStart w:id="0" w:name="_GoBack"/>
      <w:bookmarkEnd w:id="0"/>
    </w:p>
    <w:sectPr w:rsidR="00A970F0" w:rsidRPr="00A970F0" w:rsidSect="00056EBB"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AD9" w:rsidRDefault="00D73AD9" w:rsidP="00224311">
      <w:r>
        <w:separator/>
      </w:r>
    </w:p>
  </w:endnote>
  <w:endnote w:type="continuationSeparator" w:id="0">
    <w:p w:rsidR="00D73AD9" w:rsidRDefault="00D73AD9" w:rsidP="0022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AD9" w:rsidRDefault="00D73AD9" w:rsidP="00224311">
      <w:r>
        <w:separator/>
      </w:r>
    </w:p>
  </w:footnote>
  <w:footnote w:type="continuationSeparator" w:id="0">
    <w:p w:rsidR="00D73AD9" w:rsidRDefault="00D73AD9" w:rsidP="0022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87F"/>
    <w:multiLevelType w:val="hybridMultilevel"/>
    <w:tmpl w:val="E2DE131C"/>
    <w:lvl w:ilvl="0" w:tplc="E2C6630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45D4"/>
    <w:multiLevelType w:val="hybridMultilevel"/>
    <w:tmpl w:val="0AB2D24E"/>
    <w:lvl w:ilvl="0" w:tplc="E4DEA67A">
      <w:numFmt w:val="bullet"/>
      <w:lvlText w:val=""/>
      <w:lvlJc w:val="left"/>
      <w:pPr>
        <w:ind w:left="473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0FC82616"/>
    <w:multiLevelType w:val="hybridMultilevel"/>
    <w:tmpl w:val="CBA2A826"/>
    <w:lvl w:ilvl="0" w:tplc="CB564C40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1178569C"/>
    <w:multiLevelType w:val="hybridMultilevel"/>
    <w:tmpl w:val="C15453D4"/>
    <w:lvl w:ilvl="0" w:tplc="8E9EBC0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927AB"/>
    <w:multiLevelType w:val="hybridMultilevel"/>
    <w:tmpl w:val="614AE4F0"/>
    <w:lvl w:ilvl="0" w:tplc="9594BF82">
      <w:start w:val="1"/>
      <w:numFmt w:val="lowerRoman"/>
      <w:lvlText w:val="%1)"/>
      <w:lvlJc w:val="left"/>
      <w:pPr>
        <w:ind w:left="17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3C9308D8"/>
    <w:multiLevelType w:val="hybridMultilevel"/>
    <w:tmpl w:val="14B4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7D13"/>
    <w:multiLevelType w:val="hybridMultilevel"/>
    <w:tmpl w:val="6E3217D2"/>
    <w:lvl w:ilvl="0" w:tplc="22046F7C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0F55CFC"/>
    <w:multiLevelType w:val="hybridMultilevel"/>
    <w:tmpl w:val="DC14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91836"/>
    <w:multiLevelType w:val="hybridMultilevel"/>
    <w:tmpl w:val="87E84A94"/>
    <w:lvl w:ilvl="0" w:tplc="155E1D1E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6BE1592E"/>
    <w:multiLevelType w:val="hybridMultilevel"/>
    <w:tmpl w:val="34A654CA"/>
    <w:lvl w:ilvl="0" w:tplc="C9DE065C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72976D7E"/>
    <w:multiLevelType w:val="hybridMultilevel"/>
    <w:tmpl w:val="80942DE6"/>
    <w:lvl w:ilvl="0" w:tplc="3B78F69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2"/>
  </w:num>
  <w:num w:numId="9">
    <w:abstractNumId w:val="17"/>
  </w:num>
  <w:num w:numId="10">
    <w:abstractNumId w:val="8"/>
  </w:num>
  <w:num w:numId="11">
    <w:abstractNumId w:val="5"/>
  </w:num>
  <w:num w:numId="12">
    <w:abstractNumId w:val="19"/>
  </w:num>
  <w:num w:numId="13">
    <w:abstractNumId w:val="13"/>
  </w:num>
  <w:num w:numId="14">
    <w:abstractNumId w:val="2"/>
  </w:num>
  <w:num w:numId="15">
    <w:abstractNumId w:val="4"/>
  </w:num>
  <w:num w:numId="16">
    <w:abstractNumId w:val="14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9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0"/>
  </w:num>
  <w:num w:numId="22">
    <w:abstractNumId w:val="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9"/>
    </w:lvlOverride>
  </w:num>
  <w:num w:numId="24">
    <w:abstractNumId w:val="15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5CFC"/>
    <w:rsid w:val="000325AD"/>
    <w:rsid w:val="00042CFB"/>
    <w:rsid w:val="0004390D"/>
    <w:rsid w:val="00056EBB"/>
    <w:rsid w:val="000601E1"/>
    <w:rsid w:val="00060430"/>
    <w:rsid w:val="00070E2C"/>
    <w:rsid w:val="000740B7"/>
    <w:rsid w:val="000757FB"/>
    <w:rsid w:val="00095F66"/>
    <w:rsid w:val="000B4641"/>
    <w:rsid w:val="000B5BA0"/>
    <w:rsid w:val="000E1233"/>
    <w:rsid w:val="0010004D"/>
    <w:rsid w:val="0010345D"/>
    <w:rsid w:val="0010711E"/>
    <w:rsid w:val="00127EDD"/>
    <w:rsid w:val="0013096D"/>
    <w:rsid w:val="001740E9"/>
    <w:rsid w:val="001B2340"/>
    <w:rsid w:val="001E7234"/>
    <w:rsid w:val="00221772"/>
    <w:rsid w:val="00224311"/>
    <w:rsid w:val="00276735"/>
    <w:rsid w:val="002772AF"/>
    <w:rsid w:val="002864A3"/>
    <w:rsid w:val="002B3B81"/>
    <w:rsid w:val="002F1DEC"/>
    <w:rsid w:val="00323197"/>
    <w:rsid w:val="00366DFE"/>
    <w:rsid w:val="00373655"/>
    <w:rsid w:val="00375C63"/>
    <w:rsid w:val="003820B7"/>
    <w:rsid w:val="00397251"/>
    <w:rsid w:val="003A47B5"/>
    <w:rsid w:val="003A59A6"/>
    <w:rsid w:val="003A5D45"/>
    <w:rsid w:val="003E2387"/>
    <w:rsid w:val="00403231"/>
    <w:rsid w:val="004059FE"/>
    <w:rsid w:val="00410653"/>
    <w:rsid w:val="0041732C"/>
    <w:rsid w:val="0043341F"/>
    <w:rsid w:val="004445B3"/>
    <w:rsid w:val="00445E3D"/>
    <w:rsid w:val="004725C6"/>
    <w:rsid w:val="004A7BB1"/>
    <w:rsid w:val="004B7070"/>
    <w:rsid w:val="004D2552"/>
    <w:rsid w:val="0051588E"/>
    <w:rsid w:val="00534234"/>
    <w:rsid w:val="005403C9"/>
    <w:rsid w:val="00544946"/>
    <w:rsid w:val="00567573"/>
    <w:rsid w:val="0058100D"/>
    <w:rsid w:val="005A5D8D"/>
    <w:rsid w:val="005B520E"/>
    <w:rsid w:val="005B535B"/>
    <w:rsid w:val="005C2EDA"/>
    <w:rsid w:val="005C65E0"/>
    <w:rsid w:val="005D62B9"/>
    <w:rsid w:val="00600FBD"/>
    <w:rsid w:val="00606078"/>
    <w:rsid w:val="006108A4"/>
    <w:rsid w:val="00662DF6"/>
    <w:rsid w:val="00670830"/>
    <w:rsid w:val="00671FA0"/>
    <w:rsid w:val="00697489"/>
    <w:rsid w:val="006C4648"/>
    <w:rsid w:val="006D3A72"/>
    <w:rsid w:val="006F3284"/>
    <w:rsid w:val="006F60E9"/>
    <w:rsid w:val="007169C2"/>
    <w:rsid w:val="0072064C"/>
    <w:rsid w:val="00735268"/>
    <w:rsid w:val="007442B3"/>
    <w:rsid w:val="00753F7B"/>
    <w:rsid w:val="00767EF9"/>
    <w:rsid w:val="00777937"/>
    <w:rsid w:val="00782242"/>
    <w:rsid w:val="0078398E"/>
    <w:rsid w:val="00787C5A"/>
    <w:rsid w:val="007919DE"/>
    <w:rsid w:val="007A465C"/>
    <w:rsid w:val="007A6B9F"/>
    <w:rsid w:val="007C0308"/>
    <w:rsid w:val="007C1AF5"/>
    <w:rsid w:val="007D64FD"/>
    <w:rsid w:val="007E4700"/>
    <w:rsid w:val="008014D2"/>
    <w:rsid w:val="008054BC"/>
    <w:rsid w:val="00812808"/>
    <w:rsid w:val="00826D1C"/>
    <w:rsid w:val="00841AEB"/>
    <w:rsid w:val="00843CD6"/>
    <w:rsid w:val="00860524"/>
    <w:rsid w:val="008671FA"/>
    <w:rsid w:val="008814C9"/>
    <w:rsid w:val="008A55B5"/>
    <w:rsid w:val="008A75C8"/>
    <w:rsid w:val="008E3E5B"/>
    <w:rsid w:val="00904A1D"/>
    <w:rsid w:val="00916B23"/>
    <w:rsid w:val="00950698"/>
    <w:rsid w:val="00950F66"/>
    <w:rsid w:val="00954217"/>
    <w:rsid w:val="009720A4"/>
    <w:rsid w:val="00973DEC"/>
    <w:rsid w:val="00974743"/>
    <w:rsid w:val="00974DFE"/>
    <w:rsid w:val="0097508D"/>
    <w:rsid w:val="00995E13"/>
    <w:rsid w:val="009A0A8C"/>
    <w:rsid w:val="009B28D5"/>
    <w:rsid w:val="009B3732"/>
    <w:rsid w:val="009C3346"/>
    <w:rsid w:val="009D4518"/>
    <w:rsid w:val="00A014F9"/>
    <w:rsid w:val="00A0736E"/>
    <w:rsid w:val="00A4753F"/>
    <w:rsid w:val="00A510F7"/>
    <w:rsid w:val="00A57A7D"/>
    <w:rsid w:val="00A74043"/>
    <w:rsid w:val="00A807C3"/>
    <w:rsid w:val="00A94629"/>
    <w:rsid w:val="00A970F0"/>
    <w:rsid w:val="00AC6519"/>
    <w:rsid w:val="00B13CFA"/>
    <w:rsid w:val="00B452A2"/>
    <w:rsid w:val="00B71CBC"/>
    <w:rsid w:val="00BA1B9F"/>
    <w:rsid w:val="00BA3AF8"/>
    <w:rsid w:val="00BA40DF"/>
    <w:rsid w:val="00BC2722"/>
    <w:rsid w:val="00BF4C8C"/>
    <w:rsid w:val="00C071A3"/>
    <w:rsid w:val="00C11E6D"/>
    <w:rsid w:val="00C25F42"/>
    <w:rsid w:val="00C806D7"/>
    <w:rsid w:val="00C83F0A"/>
    <w:rsid w:val="00CB1404"/>
    <w:rsid w:val="00CB66E6"/>
    <w:rsid w:val="00D00F7A"/>
    <w:rsid w:val="00D14477"/>
    <w:rsid w:val="00D233C4"/>
    <w:rsid w:val="00D2357E"/>
    <w:rsid w:val="00D27DFA"/>
    <w:rsid w:val="00D34639"/>
    <w:rsid w:val="00D37619"/>
    <w:rsid w:val="00D73AD9"/>
    <w:rsid w:val="00D9156D"/>
    <w:rsid w:val="00DA6B9F"/>
    <w:rsid w:val="00DB22EF"/>
    <w:rsid w:val="00DC3357"/>
    <w:rsid w:val="00DC3739"/>
    <w:rsid w:val="00DC4E78"/>
    <w:rsid w:val="00DE30AD"/>
    <w:rsid w:val="00DF1B0A"/>
    <w:rsid w:val="00E024B8"/>
    <w:rsid w:val="00E71DE2"/>
    <w:rsid w:val="00E762CB"/>
    <w:rsid w:val="00E8667D"/>
    <w:rsid w:val="00E91219"/>
    <w:rsid w:val="00EA506F"/>
    <w:rsid w:val="00EC6BE6"/>
    <w:rsid w:val="00ED4B35"/>
    <w:rsid w:val="00EE4362"/>
    <w:rsid w:val="00EF18D7"/>
    <w:rsid w:val="00EF1E8A"/>
    <w:rsid w:val="00EF3A1A"/>
    <w:rsid w:val="00F2599E"/>
    <w:rsid w:val="00F67DAC"/>
    <w:rsid w:val="00F70C50"/>
    <w:rsid w:val="00F83453"/>
    <w:rsid w:val="00F8455A"/>
    <w:rsid w:val="00F9038F"/>
    <w:rsid w:val="00FE30C3"/>
    <w:rsid w:val="00F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72AC92E8"/>
  <w15:docId w15:val="{E9EDC4D0-285D-499F-BB16-F2C656ED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221772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sid w:val="00221772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221772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rsid w:val="00221772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221772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22177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22177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221772"/>
    <w:rPr>
      <w:i/>
      <w:iCs/>
      <w:sz w:val="15"/>
      <w:szCs w:val="15"/>
    </w:rPr>
  </w:style>
  <w:style w:type="paragraph" w:customStyle="1" w:styleId="tablecopy">
    <w:name w:val="table copy"/>
    <w:uiPriority w:val="99"/>
    <w:rsid w:val="00221772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221772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table" w:styleId="TableGrid">
    <w:name w:val="Table Grid"/>
    <w:basedOn w:val="TableNormal"/>
    <w:uiPriority w:val="59"/>
    <w:rsid w:val="00DC4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7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24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31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24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31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7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487C7-2D0C-4D07-8F3F-F8ED3BB5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8D55B111.dotm</Template>
  <TotalTime>0</TotalTime>
  <Pages>1</Pages>
  <Words>39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Antonios Valkanas</cp:lastModifiedBy>
  <cp:revision>2</cp:revision>
  <cp:lastPrinted>2017-11-24T15:11:00Z</cp:lastPrinted>
  <dcterms:created xsi:type="dcterms:W3CDTF">2017-11-24T15:11:00Z</dcterms:created>
  <dcterms:modified xsi:type="dcterms:W3CDTF">2017-11-24T15:11:00Z</dcterms:modified>
</cp:coreProperties>
</file>